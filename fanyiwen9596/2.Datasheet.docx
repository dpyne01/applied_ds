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4097" w14:textId="5FB08D99" w:rsidR="00E81978" w:rsidRDefault="00831A74">
      <w:pPr>
        <w:pStyle w:val="Title"/>
      </w:pPr>
      <w:sdt>
        <w:sdtPr>
          <w:alias w:val="Title:"/>
          <w:tag w:val="Title:"/>
          <w:id w:val="726351117"/>
          <w:placeholder>
            <w:docPart w:val="E3DB39C582874593BEE5D5DA6331E66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57236">
            <w:t>Motivation for Dataset Creation</w:t>
          </w:r>
        </w:sdtContent>
      </w:sdt>
    </w:p>
    <w:p w14:paraId="33718F03" w14:textId="28C635E1" w:rsidR="00B823AA" w:rsidRDefault="002E3FC9" w:rsidP="00B823AA">
      <w:pPr>
        <w:pStyle w:val="Title2"/>
      </w:pPr>
      <w:r>
        <w:t>Nicolas Fan</w:t>
      </w:r>
    </w:p>
    <w:p w14:paraId="26883BBC" w14:textId="403D1F30" w:rsidR="00E81978" w:rsidRDefault="002E3FC9" w:rsidP="00B823AA">
      <w:pPr>
        <w:pStyle w:val="Title2"/>
      </w:pPr>
      <w:r>
        <w:t>EM 212 Applied Data Science</w:t>
      </w:r>
    </w:p>
    <w:p w14:paraId="672C4ADD" w14:textId="38A88A71" w:rsidR="00E81978" w:rsidRDefault="00E81978" w:rsidP="00B823AA">
      <w:pPr>
        <w:pStyle w:val="Title2"/>
      </w:pPr>
    </w:p>
    <w:p w14:paraId="26A405F5" w14:textId="77777777" w:rsidR="002E3FC9" w:rsidRDefault="002E3FC9">
      <w:pPr>
        <w:pStyle w:val="SectionTitle"/>
        <w:sectPr w:rsidR="002E3FC9">
          <w:headerReference w:type="default" r:id="rId8"/>
          <w:headerReference w:type="first" r:id="rId9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  <w15:footnoteColumns w:val="1"/>
        </w:sectPr>
      </w:pPr>
    </w:p>
    <w:p w14:paraId="152E9DD7" w14:textId="7DC19136" w:rsidR="00E81978" w:rsidRPr="00D57236" w:rsidRDefault="00831A74" w:rsidP="00D57236">
      <w:pPr>
        <w:pStyle w:val="SectionTitle"/>
        <w:spacing w:line="240" w:lineRule="auto"/>
        <w:ind w:left="720"/>
        <w:jc w:val="left"/>
        <w:rPr>
          <w:b/>
          <w:sz w:val="22"/>
          <w:szCs w:val="22"/>
        </w:rPr>
      </w:pPr>
      <w:sdt>
        <w:sdtPr>
          <w:rPr>
            <w:rFonts w:hint="eastAsia"/>
            <w:b/>
            <w:sz w:val="22"/>
            <w:szCs w:val="22"/>
            <w:lang w:eastAsia="zh-CN"/>
          </w:rPr>
          <w:alias w:val="Section title:"/>
          <w:tag w:val="Section title:"/>
          <w:id w:val="984196707"/>
          <w:placeholder>
            <w:docPart w:val="B78B11EEB43741D099F92A3BA71155D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57236" w:rsidRPr="00D57236">
            <w:rPr>
              <w:rFonts w:hint="eastAsia"/>
              <w:b/>
              <w:sz w:val="22"/>
              <w:szCs w:val="22"/>
              <w:lang w:eastAsia="zh-CN"/>
            </w:rPr>
            <w:t>Mo</w:t>
          </w:r>
          <w:r w:rsidR="00D57236" w:rsidRPr="00D57236">
            <w:rPr>
              <w:b/>
              <w:sz w:val="22"/>
              <w:szCs w:val="22"/>
            </w:rPr>
            <w:t>tivation for Dataset Creation</w:t>
          </w:r>
        </w:sdtContent>
      </w:sdt>
    </w:p>
    <w:p w14:paraId="386A0A3C" w14:textId="31659893" w:rsidR="00E81978" w:rsidRPr="00931577" w:rsidRDefault="00D57236" w:rsidP="00D57236">
      <w:pPr>
        <w:spacing w:line="240" w:lineRule="auto"/>
        <w:ind w:firstLine="0"/>
        <w:rPr>
          <w:color w:val="C00000"/>
          <w:sz w:val="22"/>
          <w:szCs w:val="22"/>
        </w:rPr>
      </w:pPr>
      <w:r w:rsidRPr="00931577">
        <w:rPr>
          <w:color w:val="C00000"/>
          <w:sz w:val="22"/>
          <w:szCs w:val="22"/>
        </w:rPr>
        <w:t>Why was the dataset created?</w:t>
      </w:r>
    </w:p>
    <w:p w14:paraId="2490B28C" w14:textId="5E1E75B5" w:rsidR="00931577" w:rsidRPr="00D57236" w:rsidRDefault="00931577" w:rsidP="00D57236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Yelp Open Dataset is created for all-purpose learning. The dataset is a subset of Yelp businesses, reviews and user data for use in personal, educational, and academic purposes.</w:t>
      </w:r>
    </w:p>
    <w:p w14:paraId="07E021EE" w14:textId="5502CC79" w:rsidR="00D57236" w:rsidRPr="00931577" w:rsidRDefault="00D57236" w:rsidP="00D57236">
      <w:pPr>
        <w:spacing w:line="240" w:lineRule="auto"/>
        <w:ind w:firstLine="0"/>
        <w:jc w:val="both"/>
        <w:rPr>
          <w:color w:val="C00000"/>
          <w:sz w:val="22"/>
          <w:szCs w:val="22"/>
        </w:rPr>
      </w:pPr>
      <w:r w:rsidRPr="00931577">
        <w:rPr>
          <w:color w:val="C00000"/>
          <w:sz w:val="22"/>
          <w:szCs w:val="22"/>
        </w:rPr>
        <w:t>What tasks could the dataset be used for?</w:t>
      </w:r>
    </w:p>
    <w:p w14:paraId="597DF60C" w14:textId="7B494033" w:rsidR="00931577" w:rsidRDefault="00931577" w:rsidP="00D57236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The dataset could be used for anything.</w:t>
      </w:r>
    </w:p>
    <w:p w14:paraId="676B2967" w14:textId="545845E3" w:rsidR="00D57236" w:rsidRPr="00931577" w:rsidRDefault="00D57236" w:rsidP="00D57236">
      <w:pPr>
        <w:spacing w:line="240" w:lineRule="auto"/>
        <w:ind w:firstLine="0"/>
        <w:jc w:val="both"/>
        <w:rPr>
          <w:color w:val="C00000"/>
          <w:sz w:val="22"/>
          <w:szCs w:val="22"/>
        </w:rPr>
      </w:pPr>
      <w:r w:rsidRPr="00931577">
        <w:rPr>
          <w:color w:val="C00000"/>
          <w:sz w:val="22"/>
          <w:szCs w:val="22"/>
        </w:rPr>
        <w:t>Has the dataset been used for any tasks already?</w:t>
      </w:r>
    </w:p>
    <w:p w14:paraId="69554146" w14:textId="5E8A4637" w:rsidR="00931577" w:rsidRDefault="00931577" w:rsidP="00D57236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Yelp company encourages students to make use of the dataset to conduct research and analysis and share their discoveries with public. </w:t>
      </w:r>
      <w:r w:rsidR="005B7B5B">
        <w:rPr>
          <w:sz w:val="22"/>
          <w:szCs w:val="22"/>
        </w:rPr>
        <w:t xml:space="preserve">There are 11 round Yelp challenge and 11 winners so far. </w:t>
      </w:r>
      <w:r w:rsidR="00D517BF">
        <w:rPr>
          <w:sz w:val="22"/>
          <w:szCs w:val="22"/>
        </w:rPr>
        <w:t>All</w:t>
      </w:r>
      <w:r w:rsidR="005B7B5B">
        <w:rPr>
          <w:sz w:val="22"/>
          <w:szCs w:val="22"/>
        </w:rPr>
        <w:t xml:space="preserve"> the topic and information could be found at </w:t>
      </w:r>
      <w:r w:rsidR="005B7B5B" w:rsidRPr="005B7B5B">
        <w:rPr>
          <w:sz w:val="22"/>
          <w:szCs w:val="22"/>
        </w:rPr>
        <w:t>https://www.yelp.com/dataset/challenge/winners</w:t>
      </w:r>
    </w:p>
    <w:p w14:paraId="01723943" w14:textId="5055095E" w:rsidR="00D57236" w:rsidRPr="00931577" w:rsidRDefault="00D57236" w:rsidP="00D57236">
      <w:pPr>
        <w:spacing w:line="240" w:lineRule="auto"/>
        <w:ind w:firstLine="0"/>
        <w:jc w:val="both"/>
        <w:rPr>
          <w:color w:val="C00000"/>
          <w:sz w:val="22"/>
          <w:szCs w:val="22"/>
        </w:rPr>
      </w:pPr>
      <w:r w:rsidRPr="00931577">
        <w:rPr>
          <w:color w:val="C00000"/>
          <w:sz w:val="22"/>
          <w:szCs w:val="22"/>
        </w:rPr>
        <w:t>Who funded the creation of the dataset?</w:t>
      </w:r>
    </w:p>
    <w:p w14:paraId="7BD9D3B9" w14:textId="6B7E486C" w:rsidR="00D57236" w:rsidRDefault="00931577" w:rsidP="00D57236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Funding was provided by Yelp company, a local-search service powered by crowd-sourced review forum.</w:t>
      </w:r>
    </w:p>
    <w:p w14:paraId="242D34DB" w14:textId="77777777" w:rsidR="00D57236" w:rsidRPr="00D57236" w:rsidRDefault="00D57236" w:rsidP="00D57236">
      <w:pPr>
        <w:spacing w:line="240" w:lineRule="auto"/>
        <w:ind w:firstLine="0"/>
        <w:jc w:val="both"/>
        <w:rPr>
          <w:sz w:val="22"/>
          <w:szCs w:val="22"/>
        </w:rPr>
      </w:pPr>
    </w:p>
    <w:p w14:paraId="5717846D" w14:textId="2306F230" w:rsidR="00E81978" w:rsidRDefault="00D57236" w:rsidP="00072028">
      <w:pPr>
        <w:pStyle w:val="Heading1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rFonts w:hint="eastAsia"/>
          <w:sz w:val="22"/>
          <w:szCs w:val="22"/>
          <w:lang w:eastAsia="zh-CN"/>
        </w:rPr>
        <w:t>ata</w:t>
      </w:r>
      <w:r>
        <w:rPr>
          <w:sz w:val="22"/>
          <w:szCs w:val="22"/>
        </w:rPr>
        <w:t>set Composition</w:t>
      </w:r>
    </w:p>
    <w:p w14:paraId="4E585833" w14:textId="2A1DD387" w:rsidR="00D57236" w:rsidRPr="00D517BF" w:rsidRDefault="00D57236" w:rsidP="00D57236">
      <w:pPr>
        <w:spacing w:line="240" w:lineRule="auto"/>
        <w:ind w:firstLine="0"/>
        <w:rPr>
          <w:color w:val="C00000"/>
        </w:rPr>
      </w:pPr>
      <w:r w:rsidRPr="00D517BF">
        <w:rPr>
          <w:color w:val="C00000"/>
        </w:rPr>
        <w:t>What are the instances?</w:t>
      </w:r>
    </w:p>
    <w:p w14:paraId="2FCB8D3D" w14:textId="2400B77F" w:rsidR="00D517BF" w:rsidRDefault="00D517BF" w:rsidP="00D57236">
      <w:pPr>
        <w:spacing w:line="240" w:lineRule="auto"/>
        <w:ind w:firstLine="0"/>
      </w:pPr>
      <w:r>
        <w:t>The instances are business’s information including location data, attributes, categories and so on.</w:t>
      </w:r>
    </w:p>
    <w:p w14:paraId="26AA5B5A" w14:textId="249DFAF5" w:rsidR="00D517BF" w:rsidRPr="00D517BF" w:rsidRDefault="00D57236" w:rsidP="00D57236">
      <w:pPr>
        <w:spacing w:line="240" w:lineRule="auto"/>
        <w:ind w:firstLine="0"/>
        <w:rPr>
          <w:color w:val="C00000"/>
          <w:sz w:val="22"/>
          <w:szCs w:val="22"/>
        </w:rPr>
      </w:pPr>
      <w:r w:rsidRPr="00D517BF">
        <w:rPr>
          <w:color w:val="C00000"/>
          <w:sz w:val="22"/>
          <w:szCs w:val="22"/>
        </w:rPr>
        <w:t>Are relationships between instances made explicit in the data?</w:t>
      </w:r>
    </w:p>
    <w:p w14:paraId="33C846FF" w14:textId="3797E528" w:rsidR="00D517BF" w:rsidRDefault="00D517BF" w:rsidP="00D57236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They are all businesses with a physical location which already registered on Yelp platform. </w:t>
      </w:r>
    </w:p>
    <w:p w14:paraId="5202911C" w14:textId="25587C62" w:rsidR="00D57236" w:rsidRPr="00D517BF" w:rsidRDefault="00D57236" w:rsidP="00D57236">
      <w:pPr>
        <w:spacing w:line="240" w:lineRule="auto"/>
        <w:ind w:firstLine="0"/>
        <w:rPr>
          <w:color w:val="C00000"/>
          <w:sz w:val="22"/>
          <w:szCs w:val="22"/>
        </w:rPr>
      </w:pPr>
      <w:r w:rsidRPr="00D517BF">
        <w:rPr>
          <w:color w:val="C00000"/>
          <w:sz w:val="22"/>
          <w:szCs w:val="22"/>
        </w:rPr>
        <w:t>How many instances of each type are there?</w:t>
      </w:r>
    </w:p>
    <w:p w14:paraId="59726DF5" w14:textId="204E9C23" w:rsidR="00D517BF" w:rsidRDefault="00D517BF" w:rsidP="00D57236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There are 192,609 businesses in total at the dataset. Over 1.2 million business attributes like hours, parking, availability and ambience.</w:t>
      </w:r>
    </w:p>
    <w:p w14:paraId="33E63FE4" w14:textId="4A8C3EDB" w:rsidR="00D57236" w:rsidRDefault="00D57236" w:rsidP="00D57236">
      <w:pPr>
        <w:spacing w:line="240" w:lineRule="auto"/>
        <w:ind w:firstLine="0"/>
        <w:rPr>
          <w:color w:val="C00000"/>
          <w:sz w:val="22"/>
          <w:szCs w:val="22"/>
        </w:rPr>
      </w:pPr>
      <w:r w:rsidRPr="00D517BF">
        <w:rPr>
          <w:color w:val="C00000"/>
          <w:sz w:val="22"/>
          <w:szCs w:val="22"/>
        </w:rPr>
        <w:t>What data does each instance consist of?</w:t>
      </w:r>
    </w:p>
    <w:p w14:paraId="0154287C" w14:textId="7B4143F8" w:rsidR="00D517BF" w:rsidRPr="00D517BF" w:rsidRDefault="00D517BF" w:rsidP="00D57236">
      <w:pPr>
        <w:spacing w:line="240" w:lineRule="auto"/>
        <w:ind w:firstLine="0"/>
        <w:rPr>
          <w:color w:val="C00000"/>
          <w:sz w:val="22"/>
          <w:szCs w:val="22"/>
        </w:rPr>
      </w:pPr>
      <w:r>
        <w:t>Each instance consists of name</w:t>
      </w:r>
      <w:r>
        <w:t>, address, city, state, postal code, latitude, longitude, rating stars, review count, open or not, categories and hours.</w:t>
      </w:r>
    </w:p>
    <w:p w14:paraId="2FFFD351" w14:textId="5E2A5C4F" w:rsidR="00D57236" w:rsidRPr="00D517BF" w:rsidRDefault="00D57236" w:rsidP="00D57236">
      <w:pPr>
        <w:spacing w:line="240" w:lineRule="auto"/>
        <w:ind w:firstLine="0"/>
        <w:rPr>
          <w:color w:val="C00000"/>
          <w:sz w:val="22"/>
          <w:szCs w:val="22"/>
        </w:rPr>
      </w:pPr>
      <w:r w:rsidRPr="00D517BF">
        <w:rPr>
          <w:color w:val="C00000"/>
          <w:sz w:val="22"/>
          <w:szCs w:val="22"/>
        </w:rPr>
        <w:t>Is everything included or does the data rely on external resources?</w:t>
      </w:r>
    </w:p>
    <w:p w14:paraId="6113934E" w14:textId="77777777" w:rsidR="00D517BF" w:rsidRDefault="00D517BF" w:rsidP="00D57236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Everything is included in the dataset.</w:t>
      </w:r>
    </w:p>
    <w:p w14:paraId="1A242289" w14:textId="27DCEA41" w:rsidR="00D57236" w:rsidRPr="00D517BF" w:rsidRDefault="00D57236" w:rsidP="00D57236">
      <w:pPr>
        <w:spacing w:line="240" w:lineRule="auto"/>
        <w:ind w:firstLine="0"/>
        <w:rPr>
          <w:color w:val="C00000"/>
        </w:rPr>
      </w:pPr>
      <w:r w:rsidRPr="00D517BF">
        <w:rPr>
          <w:color w:val="C00000"/>
          <w:sz w:val="22"/>
          <w:szCs w:val="22"/>
        </w:rPr>
        <w:t>Are there recommended data splits or evaluation measures?</w:t>
      </w:r>
    </w:p>
    <w:p w14:paraId="4416A48E" w14:textId="77777777" w:rsidR="002E6783" w:rsidRDefault="00D517BF" w:rsidP="00D57236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No. Since the basic data information is number and text, any proper attempts are doable. </w:t>
      </w:r>
    </w:p>
    <w:p w14:paraId="32CFF038" w14:textId="77777777" w:rsidR="002E6783" w:rsidRDefault="00D57236" w:rsidP="002E6783">
      <w:pPr>
        <w:spacing w:line="240" w:lineRule="auto"/>
        <w:ind w:firstLine="0"/>
        <w:jc w:val="both"/>
        <w:rPr>
          <w:sz w:val="22"/>
          <w:szCs w:val="22"/>
        </w:rPr>
      </w:pPr>
      <w:r w:rsidRPr="002E6783">
        <w:rPr>
          <w:color w:val="C00000"/>
          <w:sz w:val="22"/>
          <w:szCs w:val="22"/>
        </w:rPr>
        <w:t>What experiments were initially run on this dataset?</w:t>
      </w:r>
      <w:r w:rsidR="002E6783" w:rsidRPr="002E6783">
        <w:rPr>
          <w:sz w:val="22"/>
          <w:szCs w:val="22"/>
        </w:rPr>
        <w:t xml:space="preserve"> </w:t>
      </w:r>
    </w:p>
    <w:p w14:paraId="1D12ED97" w14:textId="1F0BA2AF" w:rsidR="00D57236" w:rsidRPr="002E6783" w:rsidRDefault="002E6783" w:rsidP="002E6783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The dataset was originally released without any reported experiment but after that yelp challenge encourages researchers to run new experiments.</w:t>
      </w:r>
    </w:p>
    <w:p w14:paraId="5720926E" w14:textId="5A93DC61" w:rsidR="00D57236" w:rsidRDefault="00D57236" w:rsidP="00D57236">
      <w:pPr>
        <w:pStyle w:val="Heading1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Data Collection Process</w:t>
      </w:r>
    </w:p>
    <w:p w14:paraId="179E7ADA" w14:textId="681AEC43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How was the data collected?</w:t>
      </w:r>
    </w:p>
    <w:p w14:paraId="6BE6C0EC" w14:textId="1EC4A42F" w:rsidR="007718BE" w:rsidRDefault="007718BE" w:rsidP="00D57236">
      <w:pPr>
        <w:spacing w:line="240" w:lineRule="auto"/>
        <w:ind w:firstLine="0"/>
      </w:pPr>
      <w:r>
        <w:t>The raw data for this dataset were obtained by the registration of users who are the business owner.</w:t>
      </w:r>
    </w:p>
    <w:p w14:paraId="37F64B0E" w14:textId="333A05BC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Who was involved in the data collection process?</w:t>
      </w:r>
    </w:p>
    <w:p w14:paraId="465480E8" w14:textId="77777777" w:rsidR="007718BE" w:rsidRDefault="007718BE" w:rsidP="00D57236">
      <w:pPr>
        <w:spacing w:line="240" w:lineRule="auto"/>
        <w:ind w:firstLine="0"/>
      </w:pPr>
      <w:r>
        <w:t xml:space="preserve">Those business owners provide this information so that their business could be searched and rated by more people. </w:t>
      </w:r>
    </w:p>
    <w:p w14:paraId="53FAC5C0" w14:textId="1315CC8A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Over what time-frame was the data collected?</w:t>
      </w:r>
    </w:p>
    <w:p w14:paraId="562B84D2" w14:textId="77777777" w:rsidR="007718BE" w:rsidRDefault="007718BE" w:rsidP="00D57236">
      <w:pPr>
        <w:spacing w:line="240" w:lineRule="auto"/>
        <w:ind w:firstLine="0"/>
      </w:pPr>
      <w:r>
        <w:t xml:space="preserve">The data is cumulatively collected. </w:t>
      </w:r>
    </w:p>
    <w:p w14:paraId="29E310BE" w14:textId="3531E503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How was the data associated with each instance acquired?</w:t>
      </w:r>
    </w:p>
    <w:p w14:paraId="030828C0" w14:textId="77777777" w:rsidR="007718BE" w:rsidRDefault="007718BE" w:rsidP="00D57236">
      <w:pPr>
        <w:spacing w:line="240" w:lineRule="auto"/>
        <w:ind w:firstLine="0"/>
      </w:pPr>
      <w:r>
        <w:t>It’s directly observable.</w:t>
      </w:r>
    </w:p>
    <w:p w14:paraId="4AEF36EC" w14:textId="289F518C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Does the dataset contain all possible instances?</w:t>
      </w:r>
    </w:p>
    <w:p w14:paraId="1726B959" w14:textId="77777777" w:rsidR="007718BE" w:rsidRDefault="007718BE" w:rsidP="00D57236">
      <w:pPr>
        <w:spacing w:line="240" w:lineRule="auto"/>
        <w:ind w:firstLine="0"/>
      </w:pPr>
      <w:r>
        <w:t>The dataset does not contain all possible instances.</w:t>
      </w:r>
    </w:p>
    <w:p w14:paraId="39EB03EB" w14:textId="29ED7ED0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If the dataset is a sample, then what is the population?</w:t>
      </w:r>
    </w:p>
    <w:p w14:paraId="2C7798DE" w14:textId="77777777" w:rsidR="007718BE" w:rsidRDefault="007718BE" w:rsidP="00D57236">
      <w:pPr>
        <w:spacing w:line="240" w:lineRule="auto"/>
        <w:ind w:firstLine="0"/>
      </w:pPr>
      <w:r>
        <w:t>The dataset should cover most of the business currently existing.</w:t>
      </w:r>
    </w:p>
    <w:p w14:paraId="45ECD73C" w14:textId="5AAFFC86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Is there information missing from the dataset and why?</w:t>
      </w:r>
    </w:p>
    <w:p w14:paraId="3B6D4C33" w14:textId="77777777" w:rsidR="007718BE" w:rsidRDefault="007718BE" w:rsidP="00D57236">
      <w:pPr>
        <w:spacing w:line="240" w:lineRule="auto"/>
        <w:ind w:firstLine="0"/>
      </w:pPr>
      <w:r>
        <w:t>Unknown.</w:t>
      </w:r>
    </w:p>
    <w:p w14:paraId="49F3FCF2" w14:textId="2DA8AFCE" w:rsidR="00D57236" w:rsidRPr="007718BE" w:rsidRDefault="00D57236" w:rsidP="00D57236">
      <w:pPr>
        <w:spacing w:line="240" w:lineRule="auto"/>
        <w:ind w:firstLine="0"/>
        <w:rPr>
          <w:color w:val="C00000"/>
        </w:rPr>
      </w:pPr>
      <w:r w:rsidRPr="007718BE">
        <w:rPr>
          <w:color w:val="C00000"/>
        </w:rPr>
        <w:t>Are there any known errors, sources of noise, or redundancies in the data?</w:t>
      </w:r>
    </w:p>
    <w:p w14:paraId="78EEFCF4" w14:textId="4738673B" w:rsidR="007718BE" w:rsidRDefault="007718BE" w:rsidP="007718BE">
      <w:pPr>
        <w:spacing w:line="240" w:lineRule="auto"/>
        <w:ind w:firstLine="0"/>
      </w:pPr>
      <w:r>
        <w:t xml:space="preserve">For my project’s purpose, since I will only look at Boston area’s Chinese restaurant business, most of the data are irrelevant to my topic.  </w:t>
      </w:r>
    </w:p>
    <w:p w14:paraId="7FFBB269" w14:textId="75F867EB" w:rsidR="00D57236" w:rsidRDefault="00D57236" w:rsidP="00D57236">
      <w:pPr>
        <w:spacing w:line="240" w:lineRule="auto"/>
        <w:ind w:firstLine="0"/>
      </w:pPr>
    </w:p>
    <w:p w14:paraId="205A74E4" w14:textId="4943023B" w:rsidR="00D57236" w:rsidRPr="00D57236" w:rsidRDefault="00D57236" w:rsidP="00D57236">
      <w:pPr>
        <w:pStyle w:val="Heading1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Data Preprocessing</w:t>
      </w:r>
    </w:p>
    <w:p w14:paraId="573B78E4" w14:textId="1D87989F" w:rsidR="007E0A3C" w:rsidRPr="007E0A3C" w:rsidRDefault="00D57236" w:rsidP="00D57236">
      <w:pPr>
        <w:spacing w:line="240" w:lineRule="auto"/>
        <w:ind w:firstLine="0"/>
        <w:rPr>
          <w:color w:val="C00000"/>
        </w:rPr>
      </w:pPr>
      <w:r w:rsidRPr="007E0A3C">
        <w:rPr>
          <w:color w:val="C00000"/>
        </w:rPr>
        <w:t>What preprocessing/cleaning was done?</w:t>
      </w:r>
    </w:p>
    <w:p w14:paraId="09327977" w14:textId="33C9C407" w:rsidR="007E0A3C" w:rsidRDefault="007E0A3C" w:rsidP="00D57236">
      <w:pPr>
        <w:spacing w:line="240" w:lineRule="auto"/>
        <w:ind w:firstLine="0"/>
      </w:pPr>
      <w:r>
        <w:t>Preprocessing done before is unknown. To processing my project, I need to first clean the irrelevant data. The following steps would be taken to process the data:</w:t>
      </w:r>
    </w:p>
    <w:p w14:paraId="5E722219" w14:textId="48C2BCDD" w:rsidR="007E0A3C" w:rsidRDefault="007E0A3C" w:rsidP="007E0A3C">
      <w:pPr>
        <w:pStyle w:val="ListParagraph"/>
        <w:numPr>
          <w:ilvl w:val="0"/>
          <w:numId w:val="18"/>
        </w:numPr>
        <w:spacing w:line="240" w:lineRule="auto"/>
      </w:pPr>
      <w:r>
        <w:t>Eliminating businesses outside of Boston area.</w:t>
      </w:r>
    </w:p>
    <w:p w14:paraId="0A972BE4" w14:textId="77777777" w:rsidR="007E0A3C" w:rsidRDefault="007E0A3C" w:rsidP="007E0A3C">
      <w:pPr>
        <w:pStyle w:val="ListParagraph"/>
        <w:numPr>
          <w:ilvl w:val="0"/>
          <w:numId w:val="18"/>
        </w:numPr>
        <w:spacing w:line="240" w:lineRule="auto"/>
      </w:pPr>
      <w:r>
        <w:t>Select restaurants from business at Boston area</w:t>
      </w:r>
    </w:p>
    <w:p w14:paraId="72BF42AB" w14:textId="2A1D8092" w:rsidR="007E0A3C" w:rsidRDefault="007E0A3C" w:rsidP="007E0A3C">
      <w:pPr>
        <w:pStyle w:val="ListParagraph"/>
        <w:numPr>
          <w:ilvl w:val="0"/>
          <w:numId w:val="18"/>
        </w:numPr>
        <w:spacing w:line="240" w:lineRule="auto"/>
      </w:pPr>
      <w:r>
        <w:t>Select Chinese style restaurants from restaurants at Boston area</w:t>
      </w:r>
    </w:p>
    <w:p w14:paraId="112EFDB2" w14:textId="62CA6285" w:rsidR="00D57236" w:rsidRPr="007E0A3C" w:rsidRDefault="00D57236" w:rsidP="00D57236">
      <w:pPr>
        <w:spacing w:line="240" w:lineRule="auto"/>
        <w:ind w:firstLine="0"/>
        <w:rPr>
          <w:color w:val="C00000"/>
        </w:rPr>
      </w:pPr>
      <w:r w:rsidRPr="007E0A3C">
        <w:rPr>
          <w:color w:val="C00000"/>
        </w:rPr>
        <w:lastRenderedPageBreak/>
        <w:t>Was the “raw” data saved in addition to the preprocessed/cleaned data?</w:t>
      </w:r>
    </w:p>
    <w:p w14:paraId="40DC63C7" w14:textId="77777777" w:rsidR="007E0A3C" w:rsidRDefault="007E0A3C" w:rsidP="00D57236">
      <w:pPr>
        <w:spacing w:line="240" w:lineRule="auto"/>
        <w:ind w:firstLine="0"/>
      </w:pPr>
      <w:r>
        <w:t>Unknown.</w:t>
      </w:r>
    </w:p>
    <w:p w14:paraId="40772320" w14:textId="7814610F" w:rsidR="00D57236" w:rsidRPr="007E0A3C" w:rsidRDefault="00D57236" w:rsidP="00D57236">
      <w:pPr>
        <w:spacing w:line="240" w:lineRule="auto"/>
        <w:ind w:firstLine="0"/>
        <w:rPr>
          <w:color w:val="C00000"/>
        </w:rPr>
      </w:pPr>
      <w:r w:rsidRPr="007E0A3C">
        <w:rPr>
          <w:color w:val="C00000"/>
        </w:rPr>
        <w:t>Is the preprocessing software available?</w:t>
      </w:r>
    </w:p>
    <w:p w14:paraId="4B44432A" w14:textId="72D14EC4" w:rsidR="007E0A3C" w:rsidRDefault="007E0A3C" w:rsidP="00D57236">
      <w:pPr>
        <w:spacing w:line="240" w:lineRule="auto"/>
        <w:ind w:firstLine="0"/>
      </w:pPr>
      <w:r>
        <w:t>Unknown.</w:t>
      </w:r>
      <w:bookmarkStart w:id="0" w:name="_GoBack"/>
      <w:bookmarkEnd w:id="0"/>
    </w:p>
    <w:p w14:paraId="403594D8" w14:textId="661B7E58" w:rsidR="00D57236" w:rsidRPr="007E0A3C" w:rsidRDefault="00D57236" w:rsidP="00D57236">
      <w:pPr>
        <w:spacing w:line="240" w:lineRule="auto"/>
        <w:ind w:firstLine="0"/>
        <w:rPr>
          <w:color w:val="C00000"/>
        </w:rPr>
      </w:pPr>
      <w:r w:rsidRPr="007E0A3C">
        <w:rPr>
          <w:color w:val="C00000"/>
        </w:rPr>
        <w:t>Does this dataset collection/processing procedure achieve the motivation for creating the dataset stated in the first section of this datasheet?</w:t>
      </w:r>
    </w:p>
    <w:p w14:paraId="4C5EF52E" w14:textId="77777777" w:rsidR="007E0A3C" w:rsidRDefault="007E0A3C" w:rsidP="007E0A3C">
      <w:pPr>
        <w:spacing w:line="240" w:lineRule="auto"/>
        <w:ind w:firstLine="0"/>
      </w:pPr>
      <w:r>
        <w:t>Unknown.</w:t>
      </w:r>
    </w:p>
    <w:p w14:paraId="47CADBCC" w14:textId="77777777" w:rsidR="007E0A3C" w:rsidRDefault="007E0A3C" w:rsidP="00D57236">
      <w:pPr>
        <w:spacing w:line="240" w:lineRule="auto"/>
        <w:ind w:firstLine="0"/>
      </w:pPr>
    </w:p>
    <w:p w14:paraId="337FB60A" w14:textId="45776171" w:rsidR="00D57236" w:rsidRDefault="00D57236" w:rsidP="00D57236">
      <w:pPr>
        <w:spacing w:line="240" w:lineRule="auto"/>
        <w:ind w:firstLine="0"/>
      </w:pPr>
    </w:p>
    <w:p w14:paraId="6F3F1405" w14:textId="1A2908B7" w:rsidR="00D57236" w:rsidRDefault="00D57236" w:rsidP="00D57236">
      <w:pPr>
        <w:pStyle w:val="Heading1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rFonts w:hint="eastAsia"/>
          <w:sz w:val="22"/>
          <w:szCs w:val="22"/>
          <w:lang w:eastAsia="zh-CN"/>
        </w:rPr>
        <w:t>ata</w:t>
      </w:r>
      <w:r>
        <w:rPr>
          <w:sz w:val="22"/>
          <w:szCs w:val="22"/>
        </w:rPr>
        <w:t xml:space="preserve">set </w:t>
      </w:r>
      <w:r>
        <w:rPr>
          <w:sz w:val="22"/>
          <w:szCs w:val="22"/>
        </w:rPr>
        <w:t xml:space="preserve">Distribution </w:t>
      </w:r>
    </w:p>
    <w:p w14:paraId="61EFFD59" w14:textId="3F7783E3" w:rsidR="00D57236" w:rsidRPr="007C45FA" w:rsidRDefault="00D57236" w:rsidP="00D57236">
      <w:pPr>
        <w:spacing w:line="240" w:lineRule="auto"/>
        <w:ind w:firstLine="0"/>
        <w:rPr>
          <w:color w:val="C00000"/>
        </w:rPr>
      </w:pPr>
      <w:r w:rsidRPr="007C45FA">
        <w:rPr>
          <w:color w:val="C00000"/>
        </w:rPr>
        <w:t>How is the dataset distributed?</w:t>
      </w:r>
    </w:p>
    <w:p w14:paraId="670B7022" w14:textId="187D6658" w:rsidR="007C45FA" w:rsidRDefault="007C45FA" w:rsidP="00D57236">
      <w:pPr>
        <w:spacing w:line="240" w:lineRule="auto"/>
        <w:ind w:firstLine="0"/>
      </w:pPr>
      <w:r>
        <w:t xml:space="preserve">The dataset can be downloaded from </w:t>
      </w:r>
      <w:r w:rsidRPr="007C45FA">
        <w:t>https://www.yelp.com/dataset/download</w:t>
      </w:r>
    </w:p>
    <w:p w14:paraId="69FF0598" w14:textId="63E8720A" w:rsidR="00D57236" w:rsidRPr="00D03EB5" w:rsidRDefault="00D57236" w:rsidP="00D57236">
      <w:pPr>
        <w:spacing w:line="240" w:lineRule="auto"/>
        <w:ind w:firstLine="0"/>
        <w:rPr>
          <w:color w:val="C00000"/>
        </w:rPr>
      </w:pPr>
      <w:r w:rsidRPr="00D03EB5">
        <w:rPr>
          <w:color w:val="C00000"/>
        </w:rPr>
        <w:t>When will the dataset be released/ first distributed?</w:t>
      </w:r>
    </w:p>
    <w:p w14:paraId="676BCCD6" w14:textId="182F4E39" w:rsidR="00D03EB5" w:rsidRDefault="00D03EB5" w:rsidP="00D57236">
      <w:pPr>
        <w:spacing w:line="240" w:lineRule="auto"/>
        <w:ind w:firstLine="0"/>
      </w:pPr>
      <w:r>
        <w:t>T</w:t>
      </w:r>
      <w:r>
        <w:rPr>
          <w:rFonts w:hint="eastAsia"/>
          <w:lang w:eastAsia="zh-CN"/>
        </w:rPr>
        <w:t>he</w:t>
      </w:r>
      <w:r>
        <w:t xml:space="preserve"> dataset was released in 2013.</w:t>
      </w:r>
    </w:p>
    <w:p w14:paraId="01AB0001" w14:textId="182BD81E" w:rsidR="00D03EB5" w:rsidRPr="00D03EB5" w:rsidRDefault="00D57236" w:rsidP="00D57236">
      <w:pPr>
        <w:spacing w:line="240" w:lineRule="auto"/>
        <w:ind w:firstLine="0"/>
        <w:rPr>
          <w:color w:val="C00000"/>
        </w:rPr>
      </w:pPr>
      <w:r w:rsidRPr="00D03EB5">
        <w:rPr>
          <w:color w:val="C00000"/>
        </w:rPr>
        <w:t>What license is it distributed under</w:t>
      </w:r>
      <w:r w:rsidR="00D03EB5" w:rsidRPr="00D03EB5">
        <w:rPr>
          <w:color w:val="C00000"/>
        </w:rPr>
        <w:t>?</w:t>
      </w:r>
    </w:p>
    <w:p w14:paraId="79B63555" w14:textId="616BDA85" w:rsidR="00D57236" w:rsidRDefault="00D03EB5" w:rsidP="00D57236">
      <w:pPr>
        <w:spacing w:line="240" w:lineRule="auto"/>
        <w:ind w:firstLine="0"/>
      </w:pPr>
      <w:r>
        <w:t>Unknown.</w:t>
      </w:r>
    </w:p>
    <w:p w14:paraId="7FFAAEE6" w14:textId="69D8AD5B" w:rsidR="00D57236" w:rsidRPr="00D03EB5" w:rsidRDefault="00D57236" w:rsidP="00D57236">
      <w:pPr>
        <w:spacing w:line="240" w:lineRule="auto"/>
        <w:ind w:firstLine="0"/>
        <w:rPr>
          <w:color w:val="C00000"/>
        </w:rPr>
      </w:pPr>
      <w:r w:rsidRPr="00D03EB5">
        <w:rPr>
          <w:color w:val="C00000"/>
        </w:rPr>
        <w:t>Are there any fees or access/export restrictions?</w:t>
      </w:r>
    </w:p>
    <w:p w14:paraId="387F754B" w14:textId="48B97D60" w:rsidR="00D03EB5" w:rsidRDefault="00D03EB5" w:rsidP="00D57236">
      <w:pPr>
        <w:spacing w:line="240" w:lineRule="auto"/>
        <w:ind w:firstLine="0"/>
      </w:pPr>
      <w:r>
        <w:t>No, there’s not.</w:t>
      </w:r>
    </w:p>
    <w:p w14:paraId="4F149EEC" w14:textId="17F4A67A" w:rsidR="00D57236" w:rsidRDefault="00D57236" w:rsidP="00D57236">
      <w:pPr>
        <w:pStyle w:val="Heading1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rFonts w:hint="eastAsia"/>
          <w:sz w:val="22"/>
          <w:szCs w:val="22"/>
          <w:lang w:eastAsia="zh-CN"/>
        </w:rPr>
        <w:t>ata</w:t>
      </w:r>
      <w:r>
        <w:rPr>
          <w:sz w:val="22"/>
          <w:szCs w:val="22"/>
        </w:rPr>
        <w:t xml:space="preserve">set </w:t>
      </w:r>
      <w:r>
        <w:rPr>
          <w:sz w:val="22"/>
          <w:szCs w:val="22"/>
        </w:rPr>
        <w:t>Maintenance</w:t>
      </w:r>
    </w:p>
    <w:p w14:paraId="652196D4" w14:textId="5F18DBB6" w:rsidR="00D57236" w:rsidRPr="006A5440" w:rsidRDefault="00D57236" w:rsidP="00D57236">
      <w:pPr>
        <w:spacing w:line="240" w:lineRule="auto"/>
        <w:ind w:firstLine="0"/>
        <w:rPr>
          <w:color w:val="C00000"/>
        </w:rPr>
      </w:pPr>
      <w:r w:rsidRPr="006A5440">
        <w:rPr>
          <w:color w:val="C00000"/>
        </w:rPr>
        <w:t>Who is supporting/hosting/maintaining the dataset?</w:t>
      </w:r>
    </w:p>
    <w:p w14:paraId="57B1B001" w14:textId="455FC9D5" w:rsidR="006A5440" w:rsidRDefault="006A5440" w:rsidP="00D57236">
      <w:pPr>
        <w:spacing w:line="240" w:lineRule="auto"/>
        <w:ind w:firstLine="0"/>
      </w:pPr>
      <w:r>
        <w:t>The dataset is hosted at Yelp Company and you can find more information and example at its GitHub page:</w:t>
      </w:r>
      <w:r w:rsidRPr="006A5440">
        <w:t xml:space="preserve"> </w:t>
      </w:r>
      <w:r w:rsidRPr="006A5440">
        <w:t>https://github.com/Yelp/dataset-examples</w:t>
      </w:r>
    </w:p>
    <w:p w14:paraId="58D51EF1" w14:textId="1C2B1B00" w:rsidR="00D57236" w:rsidRPr="006A5440" w:rsidRDefault="00D57236" w:rsidP="00D57236">
      <w:pPr>
        <w:spacing w:line="240" w:lineRule="auto"/>
        <w:ind w:firstLine="0"/>
        <w:rPr>
          <w:color w:val="C00000"/>
        </w:rPr>
      </w:pPr>
      <w:r w:rsidRPr="006A5440">
        <w:rPr>
          <w:color w:val="C00000"/>
        </w:rPr>
        <w:t>Will the dataset be updated?</w:t>
      </w:r>
    </w:p>
    <w:p w14:paraId="1D4BC40D" w14:textId="77777777" w:rsidR="006A5440" w:rsidRDefault="006A5440" w:rsidP="00D57236">
      <w:pPr>
        <w:spacing w:line="240" w:lineRule="auto"/>
        <w:ind w:firstLine="0"/>
      </w:pPr>
      <w:r>
        <w:t xml:space="preserve">Yes, the dataset usually got update after each round challenge ends. </w:t>
      </w:r>
    </w:p>
    <w:p w14:paraId="3CB79535" w14:textId="43DA0056" w:rsidR="00D57236" w:rsidRPr="006A5440" w:rsidRDefault="00D57236" w:rsidP="00D57236">
      <w:pPr>
        <w:spacing w:line="240" w:lineRule="auto"/>
        <w:ind w:firstLine="0"/>
        <w:rPr>
          <w:color w:val="C00000"/>
        </w:rPr>
      </w:pPr>
      <w:r w:rsidRPr="006A5440">
        <w:rPr>
          <w:color w:val="C00000"/>
        </w:rPr>
        <w:t>If the dataset becomes obsolete how will this be communicated?</w:t>
      </w:r>
    </w:p>
    <w:p w14:paraId="1DB16E91" w14:textId="77777777" w:rsidR="006A5440" w:rsidRDefault="006A5440" w:rsidP="00D57236">
      <w:pPr>
        <w:spacing w:line="240" w:lineRule="auto"/>
        <w:ind w:firstLine="0"/>
      </w:pPr>
      <w:r>
        <w:t xml:space="preserve">It will notice the public on its website. </w:t>
      </w:r>
    </w:p>
    <w:p w14:paraId="57FA1A91" w14:textId="058A176D" w:rsidR="00D57236" w:rsidRPr="006A5440" w:rsidRDefault="00D57236" w:rsidP="00D57236">
      <w:pPr>
        <w:spacing w:line="240" w:lineRule="auto"/>
        <w:ind w:firstLine="0"/>
        <w:rPr>
          <w:color w:val="C00000"/>
        </w:rPr>
      </w:pPr>
      <w:r w:rsidRPr="006A5440">
        <w:rPr>
          <w:color w:val="C00000"/>
        </w:rPr>
        <w:t>Is there a repository to link to any/all papers/systems that use this dataset?</w:t>
      </w:r>
    </w:p>
    <w:p w14:paraId="0FEA2580" w14:textId="42FC6CA8" w:rsidR="006A5440" w:rsidRDefault="006A5440" w:rsidP="00D57236">
      <w:pPr>
        <w:spacing w:line="240" w:lineRule="auto"/>
        <w:ind w:firstLine="0"/>
      </w:pPr>
      <w:hyperlink r:id="rId10" w:history="1">
        <w:r w:rsidRPr="000C3048">
          <w:rPr>
            <w:rStyle w:val="Hyperlink"/>
          </w:rPr>
          <w:t>https://scholar.google.com/scholar?q=citation%3A+Yelp+Dataset&amp;btnG=&amp;hl=en&amp;as_sdt=0%2C5</w:t>
        </w:r>
      </w:hyperlink>
    </w:p>
    <w:p w14:paraId="7C1FEBC0" w14:textId="68E14245" w:rsidR="00D57236" w:rsidRPr="006A5440" w:rsidRDefault="00D57236" w:rsidP="00D57236">
      <w:pPr>
        <w:spacing w:line="240" w:lineRule="auto"/>
        <w:ind w:firstLine="0"/>
        <w:rPr>
          <w:color w:val="C00000"/>
        </w:rPr>
      </w:pPr>
      <w:r w:rsidRPr="006A5440">
        <w:rPr>
          <w:color w:val="C00000"/>
        </w:rPr>
        <w:t>If others want to extend/ augment/build on this dataset, is there a mechanism for them to do so?</w:t>
      </w:r>
    </w:p>
    <w:p w14:paraId="24B837B8" w14:textId="32C6FFC3" w:rsidR="006A5440" w:rsidRDefault="006A5440" w:rsidP="00D57236">
      <w:pPr>
        <w:spacing w:line="240" w:lineRule="auto"/>
        <w:ind w:firstLine="0"/>
      </w:pPr>
      <w:r>
        <w:t>Unknown.</w:t>
      </w:r>
    </w:p>
    <w:p w14:paraId="4FB3FAD5" w14:textId="77777777" w:rsidR="00D57236" w:rsidRDefault="00D57236" w:rsidP="00D57236">
      <w:pPr>
        <w:spacing w:line="240" w:lineRule="auto"/>
        <w:ind w:firstLine="0"/>
      </w:pPr>
    </w:p>
    <w:p w14:paraId="560D8A14" w14:textId="3227D89D" w:rsidR="00E81978" w:rsidRPr="00072028" w:rsidRDefault="00E81978" w:rsidP="00072028">
      <w:pPr>
        <w:pStyle w:val="TableFigure"/>
        <w:spacing w:line="240" w:lineRule="auto"/>
        <w:rPr>
          <w:sz w:val="22"/>
          <w:szCs w:val="22"/>
        </w:rPr>
      </w:pPr>
    </w:p>
    <w:sectPr w:rsidR="00E81978" w:rsidRPr="00072028" w:rsidSect="002E3FC9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23363" w14:textId="77777777" w:rsidR="00831A74" w:rsidRDefault="00831A74">
      <w:pPr>
        <w:spacing w:line="240" w:lineRule="auto"/>
      </w:pPr>
      <w:r>
        <w:separator/>
      </w:r>
    </w:p>
    <w:p w14:paraId="707A42F1" w14:textId="77777777" w:rsidR="00831A74" w:rsidRDefault="00831A74"/>
  </w:endnote>
  <w:endnote w:type="continuationSeparator" w:id="0">
    <w:p w14:paraId="12838CDA" w14:textId="77777777" w:rsidR="00831A74" w:rsidRDefault="00831A74">
      <w:pPr>
        <w:spacing w:line="240" w:lineRule="auto"/>
      </w:pPr>
      <w:r>
        <w:continuationSeparator/>
      </w:r>
    </w:p>
    <w:p w14:paraId="5BBF483B" w14:textId="77777777" w:rsidR="00831A74" w:rsidRDefault="00831A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467F4" w14:textId="77777777" w:rsidR="00831A74" w:rsidRDefault="00831A74">
      <w:pPr>
        <w:spacing w:line="240" w:lineRule="auto"/>
      </w:pPr>
      <w:r>
        <w:separator/>
      </w:r>
    </w:p>
    <w:p w14:paraId="0D04F6E7" w14:textId="77777777" w:rsidR="00831A74" w:rsidRDefault="00831A74"/>
  </w:footnote>
  <w:footnote w:type="continuationSeparator" w:id="0">
    <w:p w14:paraId="6CB0548D" w14:textId="77777777" w:rsidR="00831A74" w:rsidRDefault="00831A74">
      <w:pPr>
        <w:spacing w:line="240" w:lineRule="auto"/>
      </w:pPr>
      <w:r>
        <w:continuationSeparator/>
      </w:r>
    </w:p>
    <w:p w14:paraId="43A8A354" w14:textId="77777777" w:rsidR="00831A74" w:rsidRDefault="00831A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0FD8B" w14:textId="77777777" w:rsidR="006A5440" w:rsidRDefault="006A5440" w:rsidP="006A5440">
    <w:pPr>
      <w:pStyle w:val="Header"/>
      <w:rPr>
        <w:rStyle w:val="Strong"/>
      </w:rPr>
    </w:pPr>
    <w:r>
      <w:t>Project: Investing a Chinese restaurant at Boston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</w:rPr>
      <w:t>2</w:t>
    </w:r>
    <w:r>
      <w:rPr>
        <w:rStyle w:val="Strong"/>
        <w:noProof/>
      </w:rPr>
      <w:fldChar w:fldCharType="end"/>
    </w:r>
  </w:p>
  <w:p w14:paraId="7683B606" w14:textId="478F2310" w:rsidR="00E81978" w:rsidRPr="006A5440" w:rsidRDefault="00E81978" w:rsidP="006A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3DE8" w14:textId="12AC5BBF" w:rsidR="00E81978" w:rsidRDefault="002E3FC9">
    <w:pPr>
      <w:pStyle w:val="Header"/>
      <w:rPr>
        <w:rStyle w:val="Strong"/>
      </w:rPr>
    </w:pPr>
    <w:r>
      <w:t>Project: Investing a Chinese restaurant at Boston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D762A6"/>
    <w:multiLevelType w:val="hybridMultilevel"/>
    <w:tmpl w:val="52087438"/>
    <w:lvl w:ilvl="0" w:tplc="02B4E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EC67A2"/>
    <w:multiLevelType w:val="hybridMultilevel"/>
    <w:tmpl w:val="88F0CC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F6CAF"/>
    <w:multiLevelType w:val="hybridMultilevel"/>
    <w:tmpl w:val="8E6E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C9"/>
    <w:rsid w:val="00072028"/>
    <w:rsid w:val="000D3F41"/>
    <w:rsid w:val="002E3FC9"/>
    <w:rsid w:val="002E6783"/>
    <w:rsid w:val="00355DCA"/>
    <w:rsid w:val="00551A02"/>
    <w:rsid w:val="005534FA"/>
    <w:rsid w:val="005B7B5B"/>
    <w:rsid w:val="005D3A03"/>
    <w:rsid w:val="00645679"/>
    <w:rsid w:val="006A5440"/>
    <w:rsid w:val="007718BE"/>
    <w:rsid w:val="007C45FA"/>
    <w:rsid w:val="007E0A3C"/>
    <w:rsid w:val="008002C0"/>
    <w:rsid w:val="00831A74"/>
    <w:rsid w:val="008C5323"/>
    <w:rsid w:val="00931577"/>
    <w:rsid w:val="009A6A3B"/>
    <w:rsid w:val="00B823AA"/>
    <w:rsid w:val="00BA45DB"/>
    <w:rsid w:val="00BF4184"/>
    <w:rsid w:val="00C0601E"/>
    <w:rsid w:val="00C31D30"/>
    <w:rsid w:val="00CD6E39"/>
    <w:rsid w:val="00CF6E91"/>
    <w:rsid w:val="00D03EB5"/>
    <w:rsid w:val="00D517BF"/>
    <w:rsid w:val="00D57236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CDCC1"/>
  <w15:chartTrackingRefBased/>
  <w15:docId w15:val="{A3AEB84B-2B7B-4AA9-BD1E-8777DD49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A3C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6A544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scholar?q=citation%3A+Yelp+Dataset&amp;btnG=&amp;hl=en&amp;as_sdt=0%2C5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i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DB39C582874593BEE5D5DA6331E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E5FC-A909-490A-B805-F9E18CC3CA34}"/>
      </w:docPartPr>
      <w:docPartBody>
        <w:p w:rsidR="00000000" w:rsidRDefault="00422767">
          <w:pPr>
            <w:pStyle w:val="E3DB39C582874593BEE5D5DA6331E66C"/>
          </w:pPr>
          <w:r>
            <w:t>[Title Here, up to 12 Words, on One to Two Lines]</w:t>
          </w:r>
        </w:p>
      </w:docPartBody>
    </w:docPart>
    <w:docPart>
      <w:docPartPr>
        <w:name w:val="B78B11EEB43741D099F92A3BA7115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3958-5AE6-4FC6-B424-54083BA86DE4}"/>
      </w:docPartPr>
      <w:docPartBody>
        <w:p w:rsidR="00000000" w:rsidRDefault="00422767">
          <w:pPr>
            <w:pStyle w:val="B78B11EEB43741D099F92A3BA71155D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2D"/>
    <w:rsid w:val="00422767"/>
    <w:rsid w:val="00E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DB39C582874593BEE5D5DA6331E66C">
    <w:name w:val="E3DB39C582874593BEE5D5DA6331E66C"/>
  </w:style>
  <w:style w:type="paragraph" w:customStyle="1" w:styleId="2AE4D9573DF646AB911670D09E0E3969">
    <w:name w:val="2AE4D9573DF646AB911670D09E0E3969"/>
  </w:style>
  <w:style w:type="paragraph" w:customStyle="1" w:styleId="156CDD19BF2545D19F750749FF1339BB">
    <w:name w:val="156CDD19BF2545D19F750749FF1339BB"/>
  </w:style>
  <w:style w:type="paragraph" w:customStyle="1" w:styleId="80BAC7D5C1F041A5B3B0D17440A9592B">
    <w:name w:val="80BAC7D5C1F041A5B3B0D17440A9592B"/>
  </w:style>
  <w:style w:type="paragraph" w:customStyle="1" w:styleId="E9DF03E4F306422ABDC3049A922E99B5">
    <w:name w:val="E9DF03E4F306422ABDC3049A922E99B5"/>
  </w:style>
  <w:style w:type="paragraph" w:customStyle="1" w:styleId="0AD27E65EE5649958AF71417B0F7C724">
    <w:name w:val="0AD27E65EE5649958AF71417B0F7C72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3678031D1D24808A1E24F0B3A46147C">
    <w:name w:val="43678031D1D24808A1E24F0B3A46147C"/>
  </w:style>
  <w:style w:type="paragraph" w:customStyle="1" w:styleId="8697AD6A992748A1AB02B4DDDD5A795B">
    <w:name w:val="8697AD6A992748A1AB02B4DDDD5A795B"/>
  </w:style>
  <w:style w:type="paragraph" w:customStyle="1" w:styleId="B78B11EEB43741D099F92A3BA71155D5">
    <w:name w:val="B78B11EEB43741D099F92A3BA71155D5"/>
  </w:style>
  <w:style w:type="paragraph" w:customStyle="1" w:styleId="F22085E314A048EF80578A19982C7710">
    <w:name w:val="F22085E314A048EF80578A19982C7710"/>
  </w:style>
  <w:style w:type="paragraph" w:customStyle="1" w:styleId="F53B51A0A6064E66A821E0FEAF4F42BF">
    <w:name w:val="F53B51A0A6064E66A821E0FEAF4F42BF"/>
  </w:style>
  <w:style w:type="paragraph" w:customStyle="1" w:styleId="8DF2FDE1A3034A518D6319ACB98047D8">
    <w:name w:val="8DF2FDE1A3034A518D6319ACB98047D8"/>
  </w:style>
  <w:style w:type="paragraph" w:customStyle="1" w:styleId="C75D2A67C86C48B48A9C85513E1CBE0D">
    <w:name w:val="C75D2A67C86C48B48A9C85513E1CBE0D"/>
  </w:style>
  <w:style w:type="paragraph" w:customStyle="1" w:styleId="FC7E61FD7AF04A25BED4F96D3E9EF64B">
    <w:name w:val="FC7E61FD7AF04A25BED4F96D3E9EF64B"/>
  </w:style>
  <w:style w:type="paragraph" w:customStyle="1" w:styleId="B14B724131CD434D8F4239315E879A0F">
    <w:name w:val="B14B724131CD434D8F4239315E879A0F"/>
  </w:style>
  <w:style w:type="paragraph" w:customStyle="1" w:styleId="C873E9EA458E400DB5B2568154B475E4">
    <w:name w:val="C873E9EA458E400DB5B2568154B475E4"/>
  </w:style>
  <w:style w:type="paragraph" w:customStyle="1" w:styleId="3F5A037554BE4BD998C84CA275754329">
    <w:name w:val="3F5A037554BE4BD998C84CA275754329"/>
  </w:style>
  <w:style w:type="paragraph" w:customStyle="1" w:styleId="390495E048314872B371ADF244181F11">
    <w:name w:val="390495E048314872B371ADF244181F11"/>
  </w:style>
  <w:style w:type="paragraph" w:customStyle="1" w:styleId="FDC338451373453F94D348E6825EFF96">
    <w:name w:val="FDC338451373453F94D348E6825EFF96"/>
  </w:style>
  <w:style w:type="paragraph" w:customStyle="1" w:styleId="B4EBA449189D417C85323138CC1693A0">
    <w:name w:val="B4EBA449189D417C85323138CC1693A0"/>
  </w:style>
  <w:style w:type="paragraph" w:customStyle="1" w:styleId="07E236C257D34A6582945CC3679B3A4A">
    <w:name w:val="07E236C257D34A6582945CC3679B3A4A"/>
  </w:style>
  <w:style w:type="paragraph" w:customStyle="1" w:styleId="AF3838301640448DA51FA7824D9183DB">
    <w:name w:val="AF3838301640448DA51FA7824D9183DB"/>
  </w:style>
  <w:style w:type="paragraph" w:customStyle="1" w:styleId="A98DD5A1742C4BA7B89889EC50FDA014">
    <w:name w:val="A98DD5A1742C4BA7B89889EC50FDA014"/>
  </w:style>
  <w:style w:type="paragraph" w:customStyle="1" w:styleId="5E38E6231A1A4D15A46C004FB43A3417">
    <w:name w:val="5E38E6231A1A4D15A46C004FB43A3417"/>
  </w:style>
  <w:style w:type="paragraph" w:customStyle="1" w:styleId="520011B4D03A4B13AAD76EEA1C478D1A">
    <w:name w:val="520011B4D03A4B13AAD76EEA1C478D1A"/>
  </w:style>
  <w:style w:type="paragraph" w:customStyle="1" w:styleId="DBE9E643F57C4B059E5B66373F243BBB">
    <w:name w:val="DBE9E643F57C4B059E5B66373F243BBB"/>
  </w:style>
  <w:style w:type="paragraph" w:customStyle="1" w:styleId="C796530739954FBD829E09E8694A8021">
    <w:name w:val="C796530739954FBD829E09E8694A8021"/>
  </w:style>
  <w:style w:type="paragraph" w:customStyle="1" w:styleId="1B48E66B49EA4E0F84D2C1A95BE4D59F">
    <w:name w:val="1B48E66B49EA4E0F84D2C1A95BE4D59F"/>
  </w:style>
  <w:style w:type="paragraph" w:customStyle="1" w:styleId="20C6F3331EE04833B606F637EAA6ADA0">
    <w:name w:val="20C6F3331EE04833B606F637EAA6ADA0"/>
  </w:style>
  <w:style w:type="paragraph" w:customStyle="1" w:styleId="6ECEA88F6AC342C1B2BD44FCD94B5A61">
    <w:name w:val="6ECEA88F6AC342C1B2BD44FCD94B5A61"/>
  </w:style>
  <w:style w:type="paragraph" w:customStyle="1" w:styleId="CAE80973A5B945DE944EE7CC899FE88D">
    <w:name w:val="CAE80973A5B945DE944EE7CC899FE88D"/>
  </w:style>
  <w:style w:type="paragraph" w:customStyle="1" w:styleId="E36DBB4436EC46B9973A9002398A3FD8">
    <w:name w:val="E36DBB4436EC46B9973A9002398A3FD8"/>
  </w:style>
  <w:style w:type="paragraph" w:customStyle="1" w:styleId="F5C90917025D40379A3AA380CC746CF1">
    <w:name w:val="F5C90917025D40379A3AA380CC746CF1"/>
  </w:style>
  <w:style w:type="paragraph" w:customStyle="1" w:styleId="4C92F015F3CF4C9A84D8B31B90801B91">
    <w:name w:val="4C92F015F3CF4C9A84D8B31B90801B91"/>
  </w:style>
  <w:style w:type="paragraph" w:customStyle="1" w:styleId="CFD6F90F8BD743AA9FE7E4A5E6CF661C">
    <w:name w:val="CFD6F90F8BD743AA9FE7E4A5E6CF661C"/>
  </w:style>
  <w:style w:type="paragraph" w:customStyle="1" w:styleId="3C58FF8D069C493B92D0787D37BBACDC">
    <w:name w:val="3C58FF8D069C493B92D0787D37BBACDC"/>
  </w:style>
  <w:style w:type="paragraph" w:customStyle="1" w:styleId="3F1504D4A4AB46FF8F8746A4704B78A6">
    <w:name w:val="3F1504D4A4AB46FF8F8746A4704B78A6"/>
  </w:style>
  <w:style w:type="paragraph" w:customStyle="1" w:styleId="86519D5CF9BD4D1990E32D6DCC0BF1A3">
    <w:name w:val="86519D5CF9BD4D1990E32D6DCC0BF1A3"/>
  </w:style>
  <w:style w:type="paragraph" w:customStyle="1" w:styleId="D0E2D898AD654AED9D9BC6C4617EAD56">
    <w:name w:val="D0E2D898AD654AED9D9BC6C4617EAD56"/>
  </w:style>
  <w:style w:type="paragraph" w:customStyle="1" w:styleId="277B8EFF767C4A629B8B7F7EF72935B1">
    <w:name w:val="277B8EFF767C4A629B8B7F7EF72935B1"/>
  </w:style>
  <w:style w:type="paragraph" w:customStyle="1" w:styleId="2D5572DBC8B343DEACF5180563FC5FF2">
    <w:name w:val="2D5572DBC8B343DEACF5180563FC5FF2"/>
  </w:style>
  <w:style w:type="paragraph" w:customStyle="1" w:styleId="87C2EC6B8E304FFE880D129AFB04D150">
    <w:name w:val="87C2EC6B8E304FFE880D129AFB04D150"/>
  </w:style>
  <w:style w:type="paragraph" w:customStyle="1" w:styleId="8223C6C0ACFA4C4CAB4AE648BAE3DDDC">
    <w:name w:val="8223C6C0ACFA4C4CAB4AE648BAE3DDDC"/>
  </w:style>
  <w:style w:type="paragraph" w:customStyle="1" w:styleId="CE233F2A10244B8383A5FADF24A024FE">
    <w:name w:val="CE233F2A10244B8383A5FADF24A024FE"/>
  </w:style>
  <w:style w:type="paragraph" w:customStyle="1" w:styleId="CFBAF3301F514C7E8AB5FAA48A7B9530">
    <w:name w:val="CFBAF3301F514C7E8AB5FAA48A7B9530"/>
  </w:style>
  <w:style w:type="paragraph" w:customStyle="1" w:styleId="3B27B81119F54203AAA99DAB36DE2071">
    <w:name w:val="3B27B81119F54203AAA99DAB36DE2071"/>
  </w:style>
  <w:style w:type="paragraph" w:customStyle="1" w:styleId="0F8BCC34AFF54F68A73ABADA0782BF74">
    <w:name w:val="0F8BCC34AFF54F68A73ABADA0782BF74"/>
  </w:style>
  <w:style w:type="paragraph" w:customStyle="1" w:styleId="94B5EF5675A44EB1B449382C456D38ED">
    <w:name w:val="94B5EF5675A44EB1B449382C456D38ED"/>
  </w:style>
  <w:style w:type="paragraph" w:customStyle="1" w:styleId="639BF17ADDFF41D2BFDF6CB065EFF96B">
    <w:name w:val="639BF17ADDFF41D2BFDF6CB065EFF96B"/>
  </w:style>
  <w:style w:type="paragraph" w:customStyle="1" w:styleId="5477FDDE26E7452DADD68053877CBB74">
    <w:name w:val="5477FDDE26E7452DADD68053877CBB74"/>
  </w:style>
  <w:style w:type="paragraph" w:customStyle="1" w:styleId="DE2F3BD1BEDE4B22A74AFE587A51DC35">
    <w:name w:val="DE2F3BD1BEDE4B22A74AFE587A51DC35"/>
  </w:style>
  <w:style w:type="paragraph" w:customStyle="1" w:styleId="B57C42D426044989B9212EFD3DD5DEB9">
    <w:name w:val="B57C42D426044989B9212EFD3DD5DEB9"/>
  </w:style>
  <w:style w:type="paragraph" w:customStyle="1" w:styleId="C94F2D49452F49F48DA04E86515D38FE">
    <w:name w:val="C94F2D49452F49F48DA04E86515D38FE"/>
  </w:style>
  <w:style w:type="paragraph" w:customStyle="1" w:styleId="31C78F45BF764EB09BE2FC2543FFA19F">
    <w:name w:val="31C78F45BF764EB09BE2FC2543FFA19F"/>
  </w:style>
  <w:style w:type="paragraph" w:customStyle="1" w:styleId="A4F9C277AF3F48CC94C1C08F46908EAF">
    <w:name w:val="A4F9C277AF3F48CC94C1C08F46908EAF"/>
  </w:style>
  <w:style w:type="paragraph" w:customStyle="1" w:styleId="96B56951112F458CBEFABE7F7DD8290A">
    <w:name w:val="96B56951112F458CBEFABE7F7DD8290A"/>
  </w:style>
  <w:style w:type="paragraph" w:customStyle="1" w:styleId="A222123CFCC949FA977945BE4BD3005D">
    <w:name w:val="A222123CFCC949FA977945BE4BD3005D"/>
  </w:style>
  <w:style w:type="paragraph" w:customStyle="1" w:styleId="A935817CE0DD40FE9D2862DBAB148D31">
    <w:name w:val="A935817CE0DD40FE9D2862DBAB148D31"/>
  </w:style>
  <w:style w:type="paragraph" w:customStyle="1" w:styleId="A9FB8EEEEED14DFE84A1F2FF799A1CCC">
    <w:name w:val="A9FB8EEEEED14DFE84A1F2FF799A1CCC"/>
  </w:style>
  <w:style w:type="paragraph" w:customStyle="1" w:styleId="BA87534048004C95A34281F61B757E58">
    <w:name w:val="BA87534048004C95A34281F61B757E58"/>
  </w:style>
  <w:style w:type="paragraph" w:customStyle="1" w:styleId="B731FF4C57DC41ED9A64DB3A98FB8365">
    <w:name w:val="B731FF4C57DC41ED9A64DB3A98FB8365"/>
  </w:style>
  <w:style w:type="paragraph" w:customStyle="1" w:styleId="3D5F82FDB3474CBCB6DF7444562DAF49">
    <w:name w:val="3D5F82FDB3474CBCB6DF7444562DAF49"/>
  </w:style>
  <w:style w:type="paragraph" w:customStyle="1" w:styleId="FCB83BB4180C4828B0248B9942412C32">
    <w:name w:val="FCB83BB4180C4828B0248B9942412C32"/>
  </w:style>
  <w:style w:type="paragraph" w:customStyle="1" w:styleId="C51DA3093159412AB6FCFFE3A2A71124">
    <w:name w:val="C51DA3093159412AB6FCFFE3A2A71124"/>
    <w:rsid w:val="00EE332D"/>
  </w:style>
  <w:style w:type="paragraph" w:customStyle="1" w:styleId="76C6474646AE4BB98B93A014309AFDEA">
    <w:name w:val="76C6474646AE4BB98B93A014309AFDEA"/>
    <w:rsid w:val="00EE332D"/>
  </w:style>
  <w:style w:type="paragraph" w:customStyle="1" w:styleId="661E086640CF4767A28C8BFE26A71BF6">
    <w:name w:val="661E086640CF4767A28C8BFE26A71BF6"/>
    <w:rsid w:val="00EE332D"/>
  </w:style>
  <w:style w:type="paragraph" w:customStyle="1" w:styleId="799A23E246594B558FE99D76D96586E2">
    <w:name w:val="799A23E246594B558FE99D76D96586E2"/>
    <w:rsid w:val="00EE332D"/>
  </w:style>
  <w:style w:type="paragraph" w:customStyle="1" w:styleId="8D186D4ABA4C420389A4A8D675CFC4B7">
    <w:name w:val="8D186D4ABA4C420389A4A8D675CFC4B7"/>
    <w:rsid w:val="00EE332D"/>
  </w:style>
  <w:style w:type="paragraph" w:customStyle="1" w:styleId="38DAF21E4FD9429A98DC652706A09E31">
    <w:name w:val="38DAF21E4FD9429A98DC652706A09E31"/>
    <w:rsid w:val="00EE332D"/>
  </w:style>
  <w:style w:type="paragraph" w:customStyle="1" w:styleId="BB5E0D3C409C4EA7B60BFD6E9841861E">
    <w:name w:val="BB5E0D3C409C4EA7B60BFD6E9841861E"/>
    <w:rsid w:val="00EE332D"/>
  </w:style>
  <w:style w:type="paragraph" w:customStyle="1" w:styleId="CCA5DD0C7BBE40C8B1D49F0FF3CDFD77">
    <w:name w:val="CCA5DD0C7BBE40C8B1D49F0FF3CDFD77"/>
    <w:rsid w:val="00EE332D"/>
  </w:style>
  <w:style w:type="paragraph" w:customStyle="1" w:styleId="F48A5088AC79429DB51E385C4D7DF66E">
    <w:name w:val="F48A5088AC79429DB51E385C4D7DF66E"/>
    <w:rsid w:val="00EE332D"/>
  </w:style>
  <w:style w:type="paragraph" w:customStyle="1" w:styleId="916BBE3EDD2A49929A2421C2620AD1C1">
    <w:name w:val="916BBE3EDD2A49929A2421C2620AD1C1"/>
    <w:rsid w:val="00EE332D"/>
  </w:style>
  <w:style w:type="paragraph" w:customStyle="1" w:styleId="1DFC0E563E874BDEB80FCBA832983FF1">
    <w:name w:val="1DFC0E563E874BDEB80FCBA832983FF1"/>
    <w:rsid w:val="00EE332D"/>
  </w:style>
  <w:style w:type="paragraph" w:customStyle="1" w:styleId="08512CD7A4844B568E8D3AEEC79018E9">
    <w:name w:val="08512CD7A4844B568E8D3AEEC79018E9"/>
    <w:rsid w:val="00E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C741AA8-91CC-46D1-92CA-848AC5AE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327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Motivation for Dataset Creation</vt:lpstr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Motivation for Dataset Creation</dc:title>
  <dc:subject/>
  <dc:creator>范易文</dc:creator>
  <cp:keywords/>
  <dc:description/>
  <cp:lastModifiedBy>易文 范</cp:lastModifiedBy>
  <cp:revision>7</cp:revision>
  <dcterms:created xsi:type="dcterms:W3CDTF">2019-03-10T19:04:00Z</dcterms:created>
  <dcterms:modified xsi:type="dcterms:W3CDTF">2019-03-11T00:40:00Z</dcterms:modified>
</cp:coreProperties>
</file>